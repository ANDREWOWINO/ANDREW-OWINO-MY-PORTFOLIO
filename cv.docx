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383F9" w14:textId="3F131E52" w:rsidR="005E2090" w:rsidRPr="005E2090" w:rsidRDefault="005E2090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7A47D7D1" w14:textId="77777777" w:rsidTr="005E2090">
        <w:trPr>
          <w:trHeight w:val="2016"/>
        </w:trPr>
        <w:tc>
          <w:tcPr>
            <w:tcW w:w="900" w:type="dxa"/>
          </w:tcPr>
          <w:p w14:paraId="73BAD97F" w14:textId="77777777" w:rsidR="00605A5B" w:rsidRDefault="00605A5B"/>
        </w:tc>
        <w:tc>
          <w:tcPr>
            <w:tcW w:w="8991" w:type="dxa"/>
          </w:tcPr>
          <w:p w14:paraId="6AB7084D" w14:textId="4FDFA2AB" w:rsidR="00605A5B" w:rsidRDefault="00063FF5" w:rsidP="00063FF5">
            <w:pPr>
              <w:pStyle w:val="TitleAlt"/>
            </w:pPr>
            <w:r>
              <w:t>OWINO ANDREW OTIENO</w:t>
            </w:r>
            <w:r w:rsidR="000D5687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2DF1537" wp14:editId="102789B0">
                  <wp:simplePos x="0" y="0"/>
                  <wp:positionH relativeFrom="column">
                    <wp:posOffset>95987</wp:posOffset>
                  </wp:positionH>
                  <wp:positionV relativeFrom="paragraph">
                    <wp:posOffset>148918</wp:posOffset>
                  </wp:positionV>
                  <wp:extent cx="1880870" cy="1771015"/>
                  <wp:effectExtent l="152400" t="114300" r="100330" b="133985"/>
                  <wp:wrapThrough wrapText="bothSides">
                    <wp:wrapPolygon edited="0">
                      <wp:start x="7876" y="-1394"/>
                      <wp:lineTo x="1094" y="-929"/>
                      <wp:lineTo x="1094" y="2788"/>
                      <wp:lineTo x="-1094" y="2788"/>
                      <wp:lineTo x="-1750" y="6506"/>
                      <wp:lineTo x="-1313" y="17658"/>
                      <wp:lineTo x="438" y="18123"/>
                      <wp:lineTo x="4813" y="21375"/>
                      <wp:lineTo x="8751" y="22537"/>
                      <wp:lineTo x="8970" y="23002"/>
                      <wp:lineTo x="11595" y="23002"/>
                      <wp:lineTo x="11814" y="22537"/>
                      <wp:lineTo x="15752" y="21375"/>
                      <wp:lineTo x="15970" y="21375"/>
                      <wp:lineTo x="20127" y="17890"/>
                      <wp:lineTo x="20346" y="17658"/>
                      <wp:lineTo x="22096" y="13940"/>
                      <wp:lineTo x="22533" y="10223"/>
                      <wp:lineTo x="21658" y="6506"/>
                      <wp:lineTo x="19471" y="2788"/>
                      <wp:lineTo x="19689" y="1626"/>
                      <wp:lineTo x="14876" y="-929"/>
                      <wp:lineTo x="12689" y="-1394"/>
                      <wp:lineTo x="7876" y="-1394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2767" b="-1939"/>
                          <a:stretch/>
                        </pic:blipFill>
                        <pic:spPr bwMode="auto">
                          <a:xfrm>
                            <a:off x="0" y="0"/>
                            <a:ext cx="1880870" cy="177101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9" w:type="dxa"/>
          </w:tcPr>
          <w:p w14:paraId="0AC67374" w14:textId="77777777" w:rsidR="00605A5B" w:rsidRDefault="00605A5B"/>
        </w:tc>
      </w:tr>
    </w:tbl>
    <w:p w14:paraId="312F7359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45D9F9DB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468F214" w14:textId="054F6CCE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91BAD73" w14:textId="03086244" w:rsidR="00507E93" w:rsidRDefault="00507E93"/>
        </w:tc>
      </w:tr>
      <w:tr w:rsidR="00605A5B" w14:paraId="1E181BAC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65321AC" w14:textId="77777777" w:rsidR="00605A5B" w:rsidRPr="00605A5B" w:rsidRDefault="00916F4D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10E76C51E6C05F44B085AFE983B7C13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00917267" w14:textId="636DCED6" w:rsidR="00605A5B" w:rsidRDefault="00664F83" w:rsidP="00B0554A">
            <w:pPr>
              <w:jc w:val="both"/>
            </w:pPr>
            <w:r w:rsidRPr="001B1F23">
              <w:rPr>
                <w:b/>
                <w:bCs/>
              </w:rPr>
              <w:t>PHONE</w:t>
            </w:r>
            <w:r>
              <w:t xml:space="preserve"> </w:t>
            </w:r>
            <w:r w:rsidR="0044416A">
              <w:t>+254 792775733</w:t>
            </w:r>
          </w:p>
          <w:p w14:paraId="49128FFC" w14:textId="4E080C98" w:rsidR="004617A1" w:rsidRDefault="00664F83" w:rsidP="00B0554A">
            <w:pPr>
              <w:jc w:val="both"/>
            </w:pPr>
            <w:r w:rsidRPr="001B1F23">
              <w:rPr>
                <w:b/>
                <w:bCs/>
              </w:rPr>
              <w:t>EMAIL</w:t>
            </w:r>
            <w:r w:rsidR="00AD1BFE">
              <w:t xml:space="preserve"> </w:t>
            </w:r>
            <w:r>
              <w:t xml:space="preserve"> </w:t>
            </w:r>
            <w:hyperlink r:id="rId11" w:history="1">
              <w:r w:rsidRPr="008D13CF">
                <w:rPr>
                  <w:rStyle w:val="Hyperlink"/>
                </w:rPr>
                <w:t>andrewowino085@gmail.com</w:t>
              </w:r>
            </w:hyperlink>
          </w:p>
          <w:p w14:paraId="4CA91952" w14:textId="1E0B7AB6" w:rsidR="00923CB7" w:rsidRDefault="004617A1" w:rsidP="00B0554A">
            <w:pPr>
              <w:jc w:val="both"/>
            </w:pPr>
            <w:r w:rsidRPr="001B1F23">
              <w:rPr>
                <w:b/>
                <w:bCs/>
              </w:rPr>
              <w:t>A</w:t>
            </w:r>
            <w:r w:rsidR="00AD1BFE" w:rsidRPr="001B1F23">
              <w:rPr>
                <w:b/>
                <w:bCs/>
              </w:rPr>
              <w:t>DDRESS</w:t>
            </w:r>
            <w:r w:rsidR="00AD1BFE">
              <w:t xml:space="preserve"> </w:t>
            </w:r>
            <w:r w:rsidR="00080479">
              <w:t xml:space="preserve">53 </w:t>
            </w:r>
            <w:proofErr w:type="spellStart"/>
            <w:r w:rsidR="00080479">
              <w:t>Boro</w:t>
            </w:r>
            <w:proofErr w:type="spellEnd"/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A0FD045" w14:textId="34FE33C1" w:rsidR="009B7E11" w:rsidRDefault="009B7E11" w:rsidP="008813A5">
            <w:pPr>
              <w:pStyle w:val="Heading1"/>
            </w:pPr>
            <w:r>
              <w:t xml:space="preserve">Personal </w:t>
            </w:r>
            <w:r w:rsidR="008813A5">
              <w:t>Statement</w:t>
            </w:r>
          </w:p>
          <w:p w14:paraId="5BE93EB9" w14:textId="74E6303B" w:rsidR="005D0A02" w:rsidRPr="005D0A02" w:rsidRDefault="009B7E11" w:rsidP="005D0A02">
            <w:r w:rsidRPr="00AF3490">
              <w:rPr>
                <w:sz w:val="20"/>
                <w:szCs w:val="20"/>
              </w:rPr>
              <w:t>Dedicated Graduated Student bringing proven success in implementing innovation, writing techniques and assessment tools. Passionate about fostering creativity, academic development and professional success. Collaborative team player possessing impeccable grammar</w:t>
            </w:r>
            <w:r>
              <w:t>.</w:t>
            </w:r>
          </w:p>
        </w:tc>
      </w:tr>
      <w:tr w:rsidR="005D36AC" w14:paraId="66C15684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1DEA4E82" w14:textId="77777777" w:rsidR="005D36AC" w:rsidRDefault="00916F4D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C992AF8945EA0547BF90DA714BAABA1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>
                  <w:t>Education</w:t>
                </w:r>
              </w:sdtContent>
            </w:sdt>
          </w:p>
          <w:p w14:paraId="64331AD6" w14:textId="21C160F3" w:rsidR="005D36AC" w:rsidRPr="0099359E" w:rsidRDefault="005D36AC" w:rsidP="00BD2EFD">
            <w:pPr>
              <w:pStyle w:val="Heading4"/>
              <w:jc w:val="right"/>
            </w:pPr>
          </w:p>
          <w:p w14:paraId="17997FD4" w14:textId="148AAD6D" w:rsidR="005D36AC" w:rsidRPr="00080479" w:rsidRDefault="00A36BCC" w:rsidP="00E8639E">
            <w:pPr>
              <w:pStyle w:val="Heading4"/>
              <w:jc w:val="right"/>
              <w:rPr>
                <w:b/>
                <w:bCs/>
              </w:rPr>
            </w:pPr>
            <w:r w:rsidRPr="00080479">
              <w:rPr>
                <w:b/>
                <w:bCs/>
              </w:rPr>
              <w:t>KIBABII UNIVERSITY</w:t>
            </w:r>
          </w:p>
          <w:p w14:paraId="272BF136" w14:textId="77777777" w:rsidR="00A36BCC" w:rsidRPr="00A36BCC" w:rsidRDefault="00A36BCC" w:rsidP="00A36BCC"/>
          <w:p w14:paraId="76C993B2" w14:textId="565A4165" w:rsidR="005D36AC" w:rsidRDefault="00D11206" w:rsidP="00E8639E">
            <w:pPr>
              <w:pStyle w:val="Heading4"/>
              <w:jc w:val="right"/>
            </w:pPr>
            <w:r>
              <w:t xml:space="preserve">Bachelor in information Technology </w:t>
            </w:r>
          </w:p>
          <w:p w14:paraId="2E340FE6" w14:textId="77777777" w:rsidR="005D36AC" w:rsidRDefault="005D36AC" w:rsidP="00E8639E">
            <w:pPr>
              <w:pStyle w:val="Heading4"/>
              <w:jc w:val="right"/>
            </w:pPr>
          </w:p>
          <w:p w14:paraId="1E52A454" w14:textId="77777777" w:rsidR="005D36AC" w:rsidRDefault="00916F4D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01D8DB323A4E0142AF6AC4DCADD1F9D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 w:rsidRPr="000E1D44">
                  <w:t>Key Skills</w:t>
                </w:r>
              </w:sdtContent>
            </w:sdt>
          </w:p>
          <w:p w14:paraId="703161DF" w14:textId="77777777" w:rsidR="005D36AC" w:rsidRDefault="0065474D" w:rsidP="00EC5548">
            <w:pPr>
              <w:pStyle w:val="Heading4"/>
              <w:jc w:val="right"/>
            </w:pPr>
            <w:r>
              <w:t>Typing</w:t>
            </w:r>
          </w:p>
          <w:p w14:paraId="5C6739DD" w14:textId="469A5827" w:rsidR="0065474D" w:rsidRDefault="0065474D" w:rsidP="00EC5548">
            <w:pPr>
              <w:jc w:val="right"/>
            </w:pPr>
            <w:r>
              <w:t>Coding</w:t>
            </w:r>
          </w:p>
          <w:p w14:paraId="2A34B240" w14:textId="5982EAD5" w:rsidR="00255DA5" w:rsidRDefault="00CA6B97" w:rsidP="00EC5548">
            <w:pPr>
              <w:jc w:val="right"/>
            </w:pPr>
            <w:r>
              <w:t>Business Management</w:t>
            </w:r>
          </w:p>
          <w:p w14:paraId="618F7215" w14:textId="77777777" w:rsidR="0065474D" w:rsidRDefault="006429AA" w:rsidP="00EC5548">
            <w:pPr>
              <w:jc w:val="right"/>
            </w:pPr>
            <w:r>
              <w:t xml:space="preserve">Critical </w:t>
            </w:r>
            <w:r w:rsidR="005D0B08">
              <w:t>Thinking</w:t>
            </w:r>
          </w:p>
          <w:p w14:paraId="4EE4168D" w14:textId="0E77D8D4" w:rsidR="005D0B08" w:rsidRPr="0065474D" w:rsidRDefault="005D0B08" w:rsidP="00EC5548">
            <w:pPr>
              <w:jc w:val="right"/>
            </w:pPr>
            <w:r>
              <w:t>Leadership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2A0599A" w14:textId="0BE7CA61" w:rsidR="005D36AC" w:rsidRDefault="00916F4D" w:rsidP="00513DCC">
            <w:pPr>
              <w:pStyle w:val="Heading1"/>
            </w:pPr>
            <w:sdt>
              <w:sdtPr>
                <w:id w:val="-1767221959"/>
                <w:placeholder>
                  <w:docPart w:val="1C5A04705578904B8D53AFDEB5EA5F9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D36AC" w:rsidRPr="00513DCC">
                  <w:rPr>
                    <w:i/>
                    <w:iCs/>
                  </w:rPr>
                  <w:t>Experience</w:t>
                </w:r>
              </w:sdtContent>
            </w:sdt>
          </w:p>
          <w:p w14:paraId="017415F3" w14:textId="77777777" w:rsidR="005D36AC" w:rsidRPr="00AF3490" w:rsidRDefault="005D36AC" w:rsidP="00A06E97">
            <w:pPr>
              <w:rPr>
                <w:b/>
                <w:bCs/>
                <w:sz w:val="20"/>
                <w:szCs w:val="20"/>
              </w:rPr>
            </w:pPr>
            <w:r>
              <w:t xml:space="preserve"> </w:t>
            </w:r>
            <w:r w:rsidR="004D085A" w:rsidRPr="00AF3490">
              <w:rPr>
                <w:b/>
                <w:bCs/>
                <w:sz w:val="20"/>
                <w:szCs w:val="20"/>
              </w:rPr>
              <w:t>STAFF WRITER AND CONTENT CREATOR</w:t>
            </w:r>
          </w:p>
          <w:p w14:paraId="1C9A4E7A" w14:textId="002AB526" w:rsidR="007F436D" w:rsidRPr="00D9533A" w:rsidRDefault="007F436D" w:rsidP="00A06E97">
            <w:pPr>
              <w:rPr>
                <w:b/>
                <w:bCs/>
              </w:rPr>
            </w:pPr>
          </w:p>
        </w:tc>
      </w:tr>
      <w:tr w:rsidR="005D36AC" w14:paraId="2D262A7E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2220E8A3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2AC6F15C" w14:textId="49DD59EF" w:rsidR="00E8639E" w:rsidRPr="00AF3490" w:rsidRDefault="000A52D4" w:rsidP="005E2090">
            <w:pPr>
              <w:rPr>
                <w:b/>
                <w:bCs/>
                <w:sz w:val="20"/>
                <w:szCs w:val="20"/>
              </w:rPr>
            </w:pPr>
            <w:r w:rsidRPr="00AF3490">
              <w:rPr>
                <w:b/>
                <w:bCs/>
                <w:sz w:val="20"/>
                <w:szCs w:val="20"/>
              </w:rPr>
              <w:t xml:space="preserve">COPY WRITER AND CREATIVE </w:t>
            </w:r>
          </w:p>
        </w:tc>
      </w:tr>
      <w:tr w:rsidR="005D36AC" w14:paraId="4D6BE2FC" w14:textId="77777777" w:rsidTr="005E2090">
        <w:trPr>
          <w:trHeight w:val="900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2C38F5F9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7AE5654B" w14:textId="694DD85B" w:rsidR="00E8639E" w:rsidRPr="008E4380" w:rsidRDefault="008E4380" w:rsidP="00272789">
            <w:pPr>
              <w:pStyle w:val="Heading2"/>
              <w:rPr>
                <w:b/>
                <w:bCs/>
                <w:i w:val="0"/>
                <w:iCs/>
              </w:rPr>
            </w:pPr>
            <w:r w:rsidRPr="008E4380">
              <w:rPr>
                <w:b/>
                <w:bCs/>
                <w:i w:val="0"/>
                <w:iCs/>
              </w:rPr>
              <w:t xml:space="preserve">BUSINESS MANAGER </w:t>
            </w:r>
          </w:p>
        </w:tc>
      </w:tr>
      <w:tr w:rsidR="000E1D44" w14:paraId="40AB60EA" w14:textId="77777777" w:rsidTr="005E2090">
        <w:trPr>
          <w:trHeight w:val="133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22BA2889" w14:textId="77777777" w:rsidR="000E1D44" w:rsidRPr="00AF3490" w:rsidRDefault="000E1D44" w:rsidP="0057534A">
            <w:pPr>
              <w:rPr>
                <w:sz w:val="20"/>
                <w:szCs w:val="20"/>
              </w:rPr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AB1DB85" w14:textId="77777777" w:rsidR="000E1D44" w:rsidRPr="00AF3490" w:rsidRDefault="00916F4D" w:rsidP="005D36AC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1914896"/>
                <w:placeholder>
                  <w:docPart w:val="BD563C56A2D8AC4681E1D3D307649D8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AF3490">
                  <w:rPr>
                    <w:sz w:val="20"/>
                    <w:szCs w:val="20"/>
                  </w:rPr>
                  <w:t>Communication</w:t>
                </w:r>
              </w:sdtContent>
            </w:sdt>
          </w:p>
          <w:p w14:paraId="1ABA9332" w14:textId="77777777" w:rsidR="005D0A02" w:rsidRPr="00AF3490" w:rsidRDefault="00504C3B" w:rsidP="00E8639E">
            <w:pPr>
              <w:rPr>
                <w:w w:val="105"/>
                <w:sz w:val="20"/>
                <w:szCs w:val="20"/>
              </w:rPr>
            </w:pPr>
            <w:r w:rsidRPr="00AF3490">
              <w:rPr>
                <w:w w:val="105"/>
                <w:sz w:val="20"/>
                <w:szCs w:val="20"/>
              </w:rPr>
              <w:t>ENGLISH</w:t>
            </w:r>
          </w:p>
          <w:p w14:paraId="536A6BF5" w14:textId="77777777" w:rsidR="00504C3B" w:rsidRPr="00AF3490" w:rsidRDefault="00504C3B" w:rsidP="00E8639E">
            <w:pPr>
              <w:rPr>
                <w:w w:val="105"/>
                <w:sz w:val="20"/>
                <w:szCs w:val="20"/>
              </w:rPr>
            </w:pPr>
            <w:r w:rsidRPr="00AF3490">
              <w:rPr>
                <w:w w:val="105"/>
                <w:sz w:val="20"/>
                <w:szCs w:val="20"/>
              </w:rPr>
              <w:t>KISWAHILI</w:t>
            </w:r>
          </w:p>
          <w:p w14:paraId="743F6FA7" w14:textId="6722468C" w:rsidR="00504C3B" w:rsidRPr="00AF3490" w:rsidRDefault="00B410B4" w:rsidP="00E8639E">
            <w:pPr>
              <w:rPr>
                <w:w w:val="105"/>
                <w:sz w:val="20"/>
                <w:szCs w:val="20"/>
              </w:rPr>
            </w:pPr>
            <w:r w:rsidRPr="00AF3490">
              <w:rPr>
                <w:w w:val="105"/>
                <w:sz w:val="20"/>
                <w:szCs w:val="20"/>
              </w:rPr>
              <w:t>FRENCH</w:t>
            </w:r>
          </w:p>
        </w:tc>
      </w:tr>
      <w:tr w:rsidR="000E1D44" w14:paraId="631CCBA5" w14:textId="77777777" w:rsidTr="005E2090">
        <w:trPr>
          <w:trHeight w:val="1366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09B1C59B" w14:textId="77777777" w:rsidR="000E1D44" w:rsidRDefault="000E1D44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3F68190" w14:textId="2290132B" w:rsidR="0057534A" w:rsidRPr="009433BF" w:rsidRDefault="007C6EB8" w:rsidP="005D36AC">
            <w:pPr>
              <w:pStyle w:val="Heading1"/>
              <w:rPr>
                <w:sz w:val="22"/>
                <w:szCs w:val="22"/>
              </w:rPr>
            </w:pPr>
            <w:r w:rsidRPr="009433BF">
              <w:rPr>
                <w:sz w:val="22"/>
                <w:szCs w:val="22"/>
              </w:rPr>
              <w:t>Refer</w:t>
            </w:r>
            <w:r w:rsidR="00287660" w:rsidRPr="009433BF">
              <w:rPr>
                <w:sz w:val="22"/>
                <w:szCs w:val="22"/>
              </w:rPr>
              <w:t>ences</w:t>
            </w:r>
          </w:p>
          <w:p w14:paraId="0C3C0CD9" w14:textId="4E6A31C4" w:rsidR="001A7399" w:rsidRPr="009433BF" w:rsidRDefault="00253780" w:rsidP="001A7399">
            <w:pPr>
              <w:rPr>
                <w:szCs w:val="22"/>
              </w:rPr>
            </w:pPr>
            <w:r w:rsidRPr="009433BF">
              <w:rPr>
                <w:szCs w:val="22"/>
              </w:rPr>
              <w:t xml:space="preserve"> </w:t>
            </w:r>
            <w:hyperlink r:id="rId12" w:history="1">
              <w:r w:rsidRPr="009433BF">
                <w:rPr>
                  <w:rStyle w:val="Hyperlink"/>
                  <w:szCs w:val="22"/>
                </w:rPr>
                <w:t>owinootieno085@gmail.com</w:t>
              </w:r>
            </w:hyperlink>
            <w:r w:rsidRPr="009433BF">
              <w:rPr>
                <w:szCs w:val="22"/>
              </w:rPr>
              <w:t xml:space="preserve"> </w:t>
            </w:r>
          </w:p>
          <w:p w14:paraId="5B041879" w14:textId="6B7549E9" w:rsidR="00253780" w:rsidRPr="00AF3490" w:rsidRDefault="00253780" w:rsidP="001A7399">
            <w:pPr>
              <w:rPr>
                <w:sz w:val="20"/>
                <w:szCs w:val="20"/>
              </w:rPr>
            </w:pPr>
            <w:r w:rsidRPr="00AF3490">
              <w:rPr>
                <w:sz w:val="20"/>
                <w:szCs w:val="20"/>
              </w:rPr>
              <w:t>KIBABII UNIVERSITY</w:t>
            </w:r>
          </w:p>
          <w:p w14:paraId="0DA166C9" w14:textId="60333BEF" w:rsidR="00574A14" w:rsidRPr="00AF3490" w:rsidRDefault="00574A14" w:rsidP="001A7399">
            <w:pPr>
              <w:rPr>
                <w:sz w:val="20"/>
                <w:szCs w:val="20"/>
              </w:rPr>
            </w:pPr>
            <w:r w:rsidRPr="00AF3490">
              <w:rPr>
                <w:sz w:val="20"/>
                <w:szCs w:val="20"/>
              </w:rPr>
              <w:t>COD INFORMATION TECHNOLOGY</w:t>
            </w:r>
          </w:p>
          <w:p w14:paraId="22D511E9" w14:textId="1DD834B8" w:rsidR="000E1D44" w:rsidRPr="009433BF" w:rsidRDefault="007F436D" w:rsidP="00E8639E">
            <w:pPr>
              <w:rPr>
                <w:szCs w:val="22"/>
              </w:rPr>
            </w:pPr>
            <w:r w:rsidRPr="009433BF">
              <w:rPr>
                <w:szCs w:val="22"/>
              </w:rPr>
              <w:t>M</w:t>
            </w:r>
            <w:r w:rsidR="00310074" w:rsidRPr="009433BF">
              <w:rPr>
                <w:szCs w:val="22"/>
              </w:rPr>
              <w:t xml:space="preserve">r. </w:t>
            </w:r>
            <w:r w:rsidRPr="009433BF">
              <w:rPr>
                <w:szCs w:val="22"/>
              </w:rPr>
              <w:t xml:space="preserve">Otieno </w:t>
            </w:r>
          </w:p>
        </w:tc>
      </w:tr>
    </w:tbl>
    <w:p w14:paraId="2D0C990D" w14:textId="77777777" w:rsidR="00C55D85" w:rsidRPr="005E2090" w:rsidRDefault="00C55D85" w:rsidP="00843C42">
      <w:pPr>
        <w:rPr>
          <w:sz w:val="12"/>
          <w:szCs w:val="14"/>
        </w:rPr>
      </w:pPr>
      <w:bookmarkStart w:id="0" w:name="_GoBack"/>
      <w:bookmarkEnd w:id="0"/>
    </w:p>
    <w:sectPr w:rsidR="00C55D85" w:rsidRPr="005E2090" w:rsidSect="005E2090">
      <w:footerReference w:type="even" r:id="rId13"/>
      <w:footerReference w:type="default" r:id="rId14"/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07CF7" w14:textId="77777777" w:rsidR="00916F4D" w:rsidRDefault="00916F4D" w:rsidP="00F316AD">
      <w:r>
        <w:separator/>
      </w:r>
    </w:p>
  </w:endnote>
  <w:endnote w:type="continuationSeparator" w:id="0">
    <w:p w14:paraId="02035FFE" w14:textId="77777777" w:rsidR="00916F4D" w:rsidRDefault="00916F4D" w:rsidP="00F316AD">
      <w:r>
        <w:continuationSeparator/>
      </w:r>
    </w:p>
  </w:endnote>
  <w:endnote w:type="continuationNotice" w:id="1">
    <w:p w14:paraId="77918E37" w14:textId="77777777" w:rsidR="00916F4D" w:rsidRDefault="00916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254189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133080" w14:textId="113EC74F" w:rsidR="00341EE1" w:rsidRDefault="00341EE1" w:rsidP="00CC45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93950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9A6D8" w14:textId="6F793314" w:rsidR="00341EE1" w:rsidRDefault="00341EE1" w:rsidP="00CC45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17575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8318EF" w14:textId="32D37DB0" w:rsidR="00A405E6" w:rsidRDefault="00A405E6" w:rsidP="00CC45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p w14:paraId="25FA212F" w14:textId="77777777" w:rsidR="00A405E6" w:rsidRDefault="00A40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173401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D79830" w14:textId="5D478991" w:rsidR="00341EE1" w:rsidRDefault="00341EE1" w:rsidP="00CC45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349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CCDBAF" w14:textId="77777777" w:rsidR="00A405E6" w:rsidRDefault="00A40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A3163" w14:textId="77777777" w:rsidR="00916F4D" w:rsidRDefault="00916F4D" w:rsidP="00F316AD">
      <w:r>
        <w:separator/>
      </w:r>
    </w:p>
  </w:footnote>
  <w:footnote w:type="continuationSeparator" w:id="0">
    <w:p w14:paraId="17E1A7B5" w14:textId="77777777" w:rsidR="00916F4D" w:rsidRDefault="00916F4D" w:rsidP="00F316AD">
      <w:r>
        <w:continuationSeparator/>
      </w:r>
    </w:p>
  </w:footnote>
  <w:footnote w:type="continuationNotice" w:id="1">
    <w:p w14:paraId="5292F7E6" w14:textId="77777777" w:rsidR="00916F4D" w:rsidRDefault="00916F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1463"/>
    <w:multiLevelType w:val="hybridMultilevel"/>
    <w:tmpl w:val="A192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92"/>
    <w:rsid w:val="0001399F"/>
    <w:rsid w:val="0002339B"/>
    <w:rsid w:val="00063FF5"/>
    <w:rsid w:val="00080479"/>
    <w:rsid w:val="00084FC2"/>
    <w:rsid w:val="00095D41"/>
    <w:rsid w:val="000A20E9"/>
    <w:rsid w:val="000A52D4"/>
    <w:rsid w:val="000D5687"/>
    <w:rsid w:val="000E1D44"/>
    <w:rsid w:val="000E773C"/>
    <w:rsid w:val="000F697C"/>
    <w:rsid w:val="00147600"/>
    <w:rsid w:val="001568DA"/>
    <w:rsid w:val="001A375F"/>
    <w:rsid w:val="001A7399"/>
    <w:rsid w:val="001B1F23"/>
    <w:rsid w:val="001F1F0D"/>
    <w:rsid w:val="002041F5"/>
    <w:rsid w:val="0020696E"/>
    <w:rsid w:val="002356A2"/>
    <w:rsid w:val="0024775A"/>
    <w:rsid w:val="00253780"/>
    <w:rsid w:val="00255DA5"/>
    <w:rsid w:val="00263514"/>
    <w:rsid w:val="00271D2B"/>
    <w:rsid w:val="00272789"/>
    <w:rsid w:val="00287660"/>
    <w:rsid w:val="002D12DA"/>
    <w:rsid w:val="002F0F99"/>
    <w:rsid w:val="003019B2"/>
    <w:rsid w:val="00310074"/>
    <w:rsid w:val="0033344B"/>
    <w:rsid w:val="00337583"/>
    <w:rsid w:val="00341EE1"/>
    <w:rsid w:val="0034688D"/>
    <w:rsid w:val="00357747"/>
    <w:rsid w:val="003A09B1"/>
    <w:rsid w:val="0040233B"/>
    <w:rsid w:val="0044416A"/>
    <w:rsid w:val="004617A1"/>
    <w:rsid w:val="004B3961"/>
    <w:rsid w:val="004D085A"/>
    <w:rsid w:val="00504C3B"/>
    <w:rsid w:val="00507E93"/>
    <w:rsid w:val="00511A6E"/>
    <w:rsid w:val="00513DCC"/>
    <w:rsid w:val="0052079E"/>
    <w:rsid w:val="00524EAD"/>
    <w:rsid w:val="00553309"/>
    <w:rsid w:val="00574A14"/>
    <w:rsid w:val="0057534A"/>
    <w:rsid w:val="005B3D2A"/>
    <w:rsid w:val="005D0A02"/>
    <w:rsid w:val="005D0B08"/>
    <w:rsid w:val="005D36AC"/>
    <w:rsid w:val="005E2090"/>
    <w:rsid w:val="00605A5B"/>
    <w:rsid w:val="006429AA"/>
    <w:rsid w:val="0065474D"/>
    <w:rsid w:val="00654E77"/>
    <w:rsid w:val="00664F83"/>
    <w:rsid w:val="006959BF"/>
    <w:rsid w:val="006C3638"/>
    <w:rsid w:val="006C60E6"/>
    <w:rsid w:val="006D2DE6"/>
    <w:rsid w:val="006E70D3"/>
    <w:rsid w:val="0072758F"/>
    <w:rsid w:val="007A1C6F"/>
    <w:rsid w:val="007B0F94"/>
    <w:rsid w:val="007B5768"/>
    <w:rsid w:val="007C14FA"/>
    <w:rsid w:val="007C6EB8"/>
    <w:rsid w:val="007C75FB"/>
    <w:rsid w:val="007F436D"/>
    <w:rsid w:val="007F7228"/>
    <w:rsid w:val="00815943"/>
    <w:rsid w:val="00843C42"/>
    <w:rsid w:val="00860DB6"/>
    <w:rsid w:val="0088104A"/>
    <w:rsid w:val="008813A5"/>
    <w:rsid w:val="00896FA4"/>
    <w:rsid w:val="008B507E"/>
    <w:rsid w:val="008E4380"/>
    <w:rsid w:val="0091609B"/>
    <w:rsid w:val="00916F4D"/>
    <w:rsid w:val="00923CB7"/>
    <w:rsid w:val="00933D42"/>
    <w:rsid w:val="009433BF"/>
    <w:rsid w:val="009509E2"/>
    <w:rsid w:val="00993257"/>
    <w:rsid w:val="0099359E"/>
    <w:rsid w:val="009941DA"/>
    <w:rsid w:val="009B7E11"/>
    <w:rsid w:val="00A06E97"/>
    <w:rsid w:val="00A30F44"/>
    <w:rsid w:val="00A36BCC"/>
    <w:rsid w:val="00A405E6"/>
    <w:rsid w:val="00A66958"/>
    <w:rsid w:val="00A70955"/>
    <w:rsid w:val="00A77921"/>
    <w:rsid w:val="00A85652"/>
    <w:rsid w:val="00AB2CDC"/>
    <w:rsid w:val="00AC0D59"/>
    <w:rsid w:val="00AD1BFE"/>
    <w:rsid w:val="00AD6C78"/>
    <w:rsid w:val="00AE6AD7"/>
    <w:rsid w:val="00AF3490"/>
    <w:rsid w:val="00B0554A"/>
    <w:rsid w:val="00B111F4"/>
    <w:rsid w:val="00B2124F"/>
    <w:rsid w:val="00B410B4"/>
    <w:rsid w:val="00B575FB"/>
    <w:rsid w:val="00B6190E"/>
    <w:rsid w:val="00B90FBD"/>
    <w:rsid w:val="00BC2662"/>
    <w:rsid w:val="00BD2EFD"/>
    <w:rsid w:val="00BD4217"/>
    <w:rsid w:val="00C1095A"/>
    <w:rsid w:val="00C20FCA"/>
    <w:rsid w:val="00C42F47"/>
    <w:rsid w:val="00C45E73"/>
    <w:rsid w:val="00C55D85"/>
    <w:rsid w:val="00C61A8A"/>
    <w:rsid w:val="00C761A1"/>
    <w:rsid w:val="00C81523"/>
    <w:rsid w:val="00C93792"/>
    <w:rsid w:val="00CA2273"/>
    <w:rsid w:val="00CA6B97"/>
    <w:rsid w:val="00CC7E68"/>
    <w:rsid w:val="00CD50FD"/>
    <w:rsid w:val="00D03EA8"/>
    <w:rsid w:val="00D11206"/>
    <w:rsid w:val="00D47124"/>
    <w:rsid w:val="00D8175D"/>
    <w:rsid w:val="00D93B73"/>
    <w:rsid w:val="00D9533A"/>
    <w:rsid w:val="00DA0D2A"/>
    <w:rsid w:val="00DD5D7B"/>
    <w:rsid w:val="00E0476A"/>
    <w:rsid w:val="00E148BA"/>
    <w:rsid w:val="00E54ECC"/>
    <w:rsid w:val="00E65816"/>
    <w:rsid w:val="00E8639E"/>
    <w:rsid w:val="00EC5548"/>
    <w:rsid w:val="00F2368E"/>
    <w:rsid w:val="00F316AD"/>
    <w:rsid w:val="00F4501B"/>
    <w:rsid w:val="00F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D3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2F0F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923CB7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3CB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rsid w:val="00A4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winootieno085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drewowino085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BED5B24A-F38E-2C41-8BA3-A8A00D9F85A3%7d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E76C51E6C05F44B085AFE983B7C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22A7F-5BA9-9146-B695-128D67048D57}"/>
      </w:docPartPr>
      <w:docPartBody>
        <w:p w:rsidR="00520202" w:rsidRDefault="00520202">
          <w:pPr>
            <w:pStyle w:val="10E76C51E6C05F44B085AFE983B7C131"/>
          </w:pPr>
          <w:r w:rsidRPr="00605A5B">
            <w:t>Contact</w:t>
          </w:r>
        </w:p>
      </w:docPartBody>
    </w:docPart>
    <w:docPart>
      <w:docPartPr>
        <w:name w:val="C992AF8945EA0547BF90DA714BAA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2169-C8A9-744A-BAA4-91DF8A7A48FD}"/>
      </w:docPartPr>
      <w:docPartBody>
        <w:p w:rsidR="00520202" w:rsidRDefault="00520202">
          <w:pPr>
            <w:pStyle w:val="C992AF8945EA0547BF90DA714BAABA1C"/>
          </w:pPr>
          <w:r>
            <w:t>Education</w:t>
          </w:r>
        </w:p>
      </w:docPartBody>
    </w:docPart>
    <w:docPart>
      <w:docPartPr>
        <w:name w:val="01D8DB323A4E0142AF6AC4DCADD1F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1218-66E8-6D4E-A302-696F2E0E8EE0}"/>
      </w:docPartPr>
      <w:docPartBody>
        <w:p w:rsidR="00520202" w:rsidRDefault="00520202">
          <w:pPr>
            <w:pStyle w:val="01D8DB323A4E0142AF6AC4DCADD1F9D4"/>
          </w:pPr>
          <w:r w:rsidRPr="000E1D44">
            <w:t>Key Skills</w:t>
          </w:r>
        </w:p>
      </w:docPartBody>
    </w:docPart>
    <w:docPart>
      <w:docPartPr>
        <w:name w:val="1C5A04705578904B8D53AFDEB5EA5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5A15-412C-B84D-9847-8C041E9D775C}"/>
      </w:docPartPr>
      <w:docPartBody>
        <w:p w:rsidR="00520202" w:rsidRDefault="00520202">
          <w:pPr>
            <w:pStyle w:val="1C5A04705578904B8D53AFDEB5EA5F90"/>
          </w:pPr>
          <w:r>
            <w:t>Experience</w:t>
          </w:r>
        </w:p>
      </w:docPartBody>
    </w:docPart>
    <w:docPart>
      <w:docPartPr>
        <w:name w:val="BD563C56A2D8AC4681E1D3D307649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CCDC8-867F-284B-A714-C4BF8178CE57}"/>
      </w:docPartPr>
      <w:docPartBody>
        <w:p w:rsidR="00520202" w:rsidRDefault="00520202">
          <w:pPr>
            <w:pStyle w:val="BD563C56A2D8AC4681E1D3D307649D81"/>
          </w:pPr>
          <w:r w:rsidRPr="005D36AC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02"/>
    <w:rsid w:val="0009617F"/>
    <w:rsid w:val="00520202"/>
    <w:rsid w:val="0057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FF791FA19C904DB225BD816265C9ED">
    <w:name w:val="32FF791FA19C904DB225BD816265C9ED"/>
  </w:style>
  <w:style w:type="paragraph" w:customStyle="1" w:styleId="7B5AF10E3D50DE4C859996BB757661D9">
    <w:name w:val="7B5AF10E3D50DE4C859996BB757661D9"/>
  </w:style>
  <w:style w:type="paragraph" w:customStyle="1" w:styleId="D4C85F7E9107694085C72D2802085A51">
    <w:name w:val="D4C85F7E9107694085C72D2802085A51"/>
  </w:style>
  <w:style w:type="paragraph" w:customStyle="1" w:styleId="10E76C51E6C05F44B085AFE983B7C131">
    <w:name w:val="10E76C51E6C05F44B085AFE983B7C131"/>
  </w:style>
  <w:style w:type="paragraph" w:customStyle="1" w:styleId="7293F7FC1BB9DA46B78BEE880B0EB675">
    <w:name w:val="7293F7FC1BB9DA46B78BEE880B0EB675"/>
  </w:style>
  <w:style w:type="paragraph" w:customStyle="1" w:styleId="3246D93F86036149AB0D0D05F58BBD9D">
    <w:name w:val="3246D93F86036149AB0D0D05F58BBD9D"/>
  </w:style>
  <w:style w:type="paragraph" w:customStyle="1" w:styleId="733A15803CFB2045A20B59C292558B86">
    <w:name w:val="733A15803CFB2045A20B59C292558B86"/>
  </w:style>
  <w:style w:type="paragraph" w:customStyle="1" w:styleId="3B0048F62A626248B1DD7C5D66319B08">
    <w:name w:val="3B0048F62A626248B1DD7C5D66319B08"/>
  </w:style>
  <w:style w:type="paragraph" w:customStyle="1" w:styleId="64D4F29CCF4B0F439D8A94BED7BC0886">
    <w:name w:val="64D4F29CCF4B0F439D8A94BED7BC0886"/>
  </w:style>
  <w:style w:type="paragraph" w:customStyle="1" w:styleId="3422F4116C855243AFA6547CC7CBD12F">
    <w:name w:val="3422F4116C855243AFA6547CC7CBD12F"/>
  </w:style>
  <w:style w:type="paragraph" w:customStyle="1" w:styleId="C992AF8945EA0547BF90DA714BAABA1C">
    <w:name w:val="C992AF8945EA0547BF90DA714BAABA1C"/>
  </w:style>
  <w:style w:type="paragraph" w:customStyle="1" w:styleId="AA73633E678B584584106D18B2A39FE7">
    <w:name w:val="AA73633E678B584584106D18B2A39FE7"/>
  </w:style>
  <w:style w:type="paragraph" w:customStyle="1" w:styleId="CD15F5519E37934194E9FE09C81C21BB">
    <w:name w:val="CD15F5519E37934194E9FE09C81C21BB"/>
  </w:style>
  <w:style w:type="paragraph" w:customStyle="1" w:styleId="5FB39DD0A7CE1D4C82AF442E1CDEEB7B">
    <w:name w:val="5FB39DD0A7CE1D4C82AF442E1CDEEB7B"/>
  </w:style>
  <w:style w:type="paragraph" w:customStyle="1" w:styleId="4B02A598D3E18F4684A470BC285723C1">
    <w:name w:val="4B02A598D3E18F4684A470BC285723C1"/>
  </w:style>
  <w:style w:type="paragraph" w:customStyle="1" w:styleId="01D8DB323A4E0142AF6AC4DCADD1F9D4">
    <w:name w:val="01D8DB323A4E0142AF6AC4DCADD1F9D4"/>
  </w:style>
  <w:style w:type="paragraph" w:customStyle="1" w:styleId="BBADC97FC2BD3B458C81C69BBD6D7B74">
    <w:name w:val="BBADC97FC2BD3B458C81C69BBD6D7B74"/>
  </w:style>
  <w:style w:type="paragraph" w:customStyle="1" w:styleId="C6E6B35B0F898D4BA607944561A76AF2">
    <w:name w:val="C6E6B35B0F898D4BA607944561A76AF2"/>
  </w:style>
  <w:style w:type="paragraph" w:customStyle="1" w:styleId="D4764B628B491E429BC40820241AD47D">
    <w:name w:val="D4764B628B491E429BC40820241AD47D"/>
  </w:style>
  <w:style w:type="paragraph" w:customStyle="1" w:styleId="234857E81695AB45A1BA4C6AE03BBAB8">
    <w:name w:val="234857E81695AB45A1BA4C6AE03BBAB8"/>
  </w:style>
  <w:style w:type="paragraph" w:customStyle="1" w:styleId="34292634274A0646BC9D4C88C5EE8371">
    <w:name w:val="34292634274A0646BC9D4C88C5EE8371"/>
  </w:style>
  <w:style w:type="paragraph" w:customStyle="1" w:styleId="1C5A04705578904B8D53AFDEB5EA5F90">
    <w:name w:val="1C5A04705578904B8D53AFDEB5EA5F90"/>
  </w:style>
  <w:style w:type="paragraph" w:customStyle="1" w:styleId="9A46446ACA2B4B43AB13B460B9AE9411">
    <w:name w:val="9A46446ACA2B4B43AB13B460B9AE9411"/>
  </w:style>
  <w:style w:type="paragraph" w:customStyle="1" w:styleId="CE3E3846156A1B43A5C337BB75F49B9E">
    <w:name w:val="CE3E3846156A1B43A5C337BB75F49B9E"/>
  </w:style>
  <w:style w:type="paragraph" w:customStyle="1" w:styleId="6B8A09B9B02A0E4E886EABDB71D2F7E7">
    <w:name w:val="6B8A09B9B02A0E4E886EABDB71D2F7E7"/>
  </w:style>
  <w:style w:type="paragraph" w:customStyle="1" w:styleId="430146BAC0E1DF43BFB1EF9D7F10884D">
    <w:name w:val="430146BAC0E1DF43BFB1EF9D7F10884D"/>
  </w:style>
  <w:style w:type="paragraph" w:customStyle="1" w:styleId="49BD96277B0DAA4F8496AB9366D30174">
    <w:name w:val="49BD96277B0DAA4F8496AB9366D30174"/>
  </w:style>
  <w:style w:type="paragraph" w:customStyle="1" w:styleId="AED7E3AC4EBFE24883A730828E3D06A3">
    <w:name w:val="AED7E3AC4EBFE24883A730828E3D06A3"/>
  </w:style>
  <w:style w:type="paragraph" w:customStyle="1" w:styleId="49D8662429C1E94E870AB0004FF104BE">
    <w:name w:val="49D8662429C1E94E870AB0004FF104BE"/>
  </w:style>
  <w:style w:type="paragraph" w:customStyle="1" w:styleId="15C1E43030E9ED46928F86CFE082D03D">
    <w:name w:val="15C1E43030E9ED46928F86CFE082D03D"/>
  </w:style>
  <w:style w:type="paragraph" w:customStyle="1" w:styleId="C173C53CFEC9FD40B4A1922D17B381D1">
    <w:name w:val="C173C53CFEC9FD40B4A1922D17B381D1"/>
  </w:style>
  <w:style w:type="paragraph" w:customStyle="1" w:styleId="AFB648FDCA215F458D1A21F545030F29">
    <w:name w:val="AFB648FDCA215F458D1A21F545030F29"/>
  </w:style>
  <w:style w:type="paragraph" w:customStyle="1" w:styleId="BD563C56A2D8AC4681E1D3D307649D81">
    <w:name w:val="BD563C56A2D8AC4681E1D3D307649D81"/>
  </w:style>
  <w:style w:type="paragraph" w:customStyle="1" w:styleId="A51C62469153854FB9374FBA6C0B1FA4">
    <w:name w:val="A51C62469153854FB9374FBA6C0B1FA4"/>
  </w:style>
  <w:style w:type="paragraph" w:customStyle="1" w:styleId="4C5F93EB90A13740B09DC670067F4770">
    <w:name w:val="4C5F93EB90A13740B09DC670067F4770"/>
  </w:style>
  <w:style w:type="paragraph" w:customStyle="1" w:styleId="A13023DA2506D945800EC527DB189F4E">
    <w:name w:val="A13023DA2506D945800EC527DB189F4E"/>
  </w:style>
  <w:style w:type="paragraph" w:customStyle="1" w:styleId="70B3359192891E41BE5EDEF1D9B62810">
    <w:name w:val="70B3359192891E41BE5EDEF1D9B62810"/>
  </w:style>
  <w:style w:type="paragraph" w:customStyle="1" w:styleId="9ED28378E93B6F4CB7174A53A562D78A">
    <w:name w:val="9ED28378E93B6F4CB7174A53A562D78A"/>
  </w:style>
  <w:style w:type="paragraph" w:customStyle="1" w:styleId="074B5D3BAF7E4318900515BF581F38C7">
    <w:name w:val="074B5D3BAF7E4318900515BF581F38C7"/>
    <w:rsid w:val="005754B5"/>
  </w:style>
  <w:style w:type="paragraph" w:customStyle="1" w:styleId="26F12C2DA2D14D53BDDC8B73992F63F8">
    <w:name w:val="26F12C2DA2D14D53BDDC8B73992F63F8"/>
    <w:rsid w:val="005754B5"/>
  </w:style>
  <w:style w:type="paragraph" w:customStyle="1" w:styleId="986B19694C8F4899B7D98314AEC917CC">
    <w:name w:val="986B19694C8F4899B7D98314AEC917CC"/>
    <w:rsid w:val="00575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{BED5B24A-F38E-2C41-8BA3-A8A00D9F85A3}tf67351832_win32.dotx</Template>
  <TotalTime>0</TotalTime>
  <Pages>1</Pages>
  <Words>130</Words>
  <Characters>743</Characters>
  <Application>Microsoft Office Word</Application>
  <DocSecurity>0</DocSecurity>
  <Lines>6</Lines>
  <Paragraphs>1</Paragraphs>
  <ScaleCrop>false</ScaleCrop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2024-04-12T20:35:00Z</dcterms:created>
  <dcterms:modified xsi:type="dcterms:W3CDTF">2024-04-12T20:35:00Z</dcterms:modified>
</cp:coreProperties>
</file>